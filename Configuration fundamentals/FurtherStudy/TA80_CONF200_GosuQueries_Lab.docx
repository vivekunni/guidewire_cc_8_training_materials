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0B7A9F">
        <w:rPr>
          <w:sz w:val="48"/>
        </w:rPr>
        <w:t>Queries</w:t>
      </w:r>
    </w:p>
    <w:p w:rsidR="000B7A9F" w:rsidRPr="000B7A9F" w:rsidRDefault="000B7A9F" w:rsidP="000B7A9F">
      <w:pPr>
        <w:pStyle w:val="NormalText"/>
        <w:rPr>
          <w:lang w:val="en-US"/>
        </w:rPr>
      </w:pPr>
      <w:r w:rsidRPr="001D69AF">
        <w:t xml:space="preserve">All the work for this lab is done in the </w:t>
      </w:r>
      <w:proofErr w:type="spellStart"/>
      <w:r w:rsidRPr="001D69AF">
        <w:t>Gosu</w:t>
      </w:r>
      <w:proofErr w:type="spellEnd"/>
      <w:r w:rsidRPr="001D69AF">
        <w:t xml:space="preserve"> </w:t>
      </w:r>
      <w:r>
        <w:rPr>
          <w:lang w:val="en-US"/>
        </w:rPr>
        <w:t>Scratchpad</w:t>
      </w:r>
      <w:r w:rsidRPr="001D69AF">
        <w:t xml:space="preserve">. For each task, write code in the </w:t>
      </w:r>
      <w:proofErr w:type="spellStart"/>
      <w:r w:rsidRPr="001D69AF">
        <w:t>Gosu</w:t>
      </w:r>
      <w:proofErr w:type="spellEnd"/>
      <w:r w:rsidRPr="001D69AF">
        <w:t xml:space="preserve"> </w:t>
      </w:r>
      <w:r>
        <w:rPr>
          <w:lang w:val="en-US"/>
        </w:rPr>
        <w:t>Scratchpad</w:t>
      </w:r>
      <w:r w:rsidRPr="001D69AF">
        <w:t xml:space="preserve"> that accomplishes the task. </w:t>
      </w:r>
      <w:r>
        <w:rPr>
          <w:lang w:val="en-US"/>
        </w:rPr>
        <w:t>Save the code in to a .</w:t>
      </w:r>
      <w:proofErr w:type="spellStart"/>
      <w:r>
        <w:rPr>
          <w:lang w:val="en-US"/>
        </w:rPr>
        <w:t>gsp</w:t>
      </w:r>
      <w:proofErr w:type="spellEnd"/>
      <w:r>
        <w:rPr>
          <w:lang w:val="en-US"/>
        </w:rPr>
        <w:t xml:space="preserve"> file when you are done (In Studio, Refactor </w:t>
      </w:r>
      <w:r w:rsidRPr="000B7A9F">
        <w:rPr>
          <w:lang w:val="en-US"/>
        </w:rPr>
        <w:sym w:font="Wingdings" w:char="F0E0"/>
      </w:r>
      <w:r>
        <w:rPr>
          <w:lang w:val="en-US"/>
        </w:rPr>
        <w:t xml:space="preserve"> Copy). </w:t>
      </w:r>
    </w:p>
    <w:p w:rsidR="00896F25" w:rsidRDefault="00A378F2" w:rsidP="00EA1C2C">
      <w:pPr>
        <w:pStyle w:val="H3"/>
      </w:pPr>
      <w:r>
        <w:t>Tasks</w:t>
      </w:r>
    </w:p>
    <w:p w:rsidR="00A378F2" w:rsidRPr="001D69AF" w:rsidRDefault="00A378F2" w:rsidP="00A378F2">
      <w:pPr>
        <w:pStyle w:val="MajorStep"/>
      </w:pPr>
      <w:r w:rsidRPr="001D69AF">
        <w:t xml:space="preserve">The first and last name of all the </w:t>
      </w:r>
      <w:proofErr w:type="spellStart"/>
      <w:r w:rsidRPr="001D69AF">
        <w:t>ABAttorneys</w:t>
      </w:r>
      <w:proofErr w:type="spellEnd"/>
      <w:r w:rsidRPr="001D69AF">
        <w:t xml:space="preserve">. </w:t>
      </w:r>
    </w:p>
    <w:p w:rsidR="00A378F2" w:rsidRPr="001D69AF" w:rsidRDefault="00A378F2" w:rsidP="00A378F2">
      <w:pPr>
        <w:pStyle w:val="MajorStep"/>
      </w:pPr>
      <w:r w:rsidRPr="001D69AF">
        <w:t xml:space="preserve">The last name of all </w:t>
      </w:r>
      <w:proofErr w:type="spellStart"/>
      <w:r w:rsidRPr="001D69AF">
        <w:t>ABPersons</w:t>
      </w:r>
      <w:proofErr w:type="spellEnd"/>
      <w:r w:rsidRPr="001D69AF">
        <w:t xml:space="preserve"> whose first name is Paul. </w:t>
      </w:r>
    </w:p>
    <w:p w:rsidR="00A378F2" w:rsidRPr="001D69AF" w:rsidRDefault="00A378F2" w:rsidP="00A378F2">
      <w:pPr>
        <w:pStyle w:val="MajorStep"/>
      </w:pPr>
      <w:r w:rsidRPr="001D69AF">
        <w:t xml:space="preserve">The name of all </w:t>
      </w:r>
      <w:proofErr w:type="spellStart"/>
      <w:r w:rsidRPr="001D69AF">
        <w:t>ABPersons</w:t>
      </w:r>
      <w:proofErr w:type="spellEnd"/>
      <w:r w:rsidRPr="001D69AF">
        <w:t xml:space="preserve"> whose first name is "James" and whose email address is not null.</w:t>
      </w:r>
    </w:p>
    <w:p w:rsidR="00A378F2" w:rsidRPr="001D69AF" w:rsidRDefault="00A378F2" w:rsidP="00A378F2">
      <w:pPr>
        <w:pStyle w:val="MajorStep"/>
      </w:pPr>
      <w:r w:rsidRPr="001D69AF">
        <w:t xml:space="preserve">The name of all </w:t>
      </w:r>
      <w:proofErr w:type="spellStart"/>
      <w:r w:rsidRPr="001D69AF">
        <w:t>ABPersons</w:t>
      </w:r>
      <w:proofErr w:type="spellEnd"/>
      <w:r w:rsidRPr="001D69AF">
        <w:t xml:space="preserve"> whose first name is "James" or whose email address is not null.</w:t>
      </w:r>
    </w:p>
    <w:p w:rsidR="00A378F2" w:rsidRPr="001D69AF" w:rsidRDefault="00A378F2" w:rsidP="00A378F2">
      <w:pPr>
        <w:pStyle w:val="MajorStep"/>
      </w:pPr>
      <w:r w:rsidRPr="001D69AF">
        <w:t xml:space="preserve">The number of </w:t>
      </w:r>
      <w:proofErr w:type="spellStart"/>
      <w:r w:rsidRPr="001D69AF">
        <w:t>ABCompanies</w:t>
      </w:r>
      <w:proofErr w:type="spellEnd"/>
      <w:r w:rsidRPr="001D69AF">
        <w:t xml:space="preserve">. </w:t>
      </w:r>
    </w:p>
    <w:p w:rsidR="00A378F2" w:rsidRPr="001D69AF" w:rsidRDefault="00A378F2" w:rsidP="00A378F2">
      <w:pPr>
        <w:pStyle w:val="MajorStep"/>
      </w:pPr>
      <w:r w:rsidRPr="00A1257B">
        <w:t xml:space="preserve">The names of all </w:t>
      </w:r>
      <w:proofErr w:type="spellStart"/>
      <w:r w:rsidRPr="00A1257B">
        <w:t>ABCompanies</w:t>
      </w:r>
      <w:proofErr w:type="spellEnd"/>
      <w:r w:rsidRPr="00A1257B">
        <w:t xml:space="preserve"> when the companies are ordered by name</w:t>
      </w:r>
      <w:r w:rsidRPr="001D69AF">
        <w:t xml:space="preserve">. </w:t>
      </w:r>
    </w:p>
    <w:p w:rsidR="00D747B5" w:rsidRDefault="000B7A9F" w:rsidP="00D747B5">
      <w:pPr>
        <w:pStyle w:val="H3"/>
      </w:pPr>
      <w:r>
        <w:t>Verification</w:t>
      </w:r>
    </w:p>
    <w:p w:rsidR="00654634" w:rsidRDefault="00A378F2" w:rsidP="008B5861">
      <w:r>
        <w:t xml:space="preserve">Run your code using the Debug Server.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A378F2">
              <w:t xml:space="preserve"> If needed, compare your code with the available solution set. </w:t>
            </w:r>
            <w:bookmarkStart w:id="0" w:name="_GoBack"/>
            <w:bookmarkEnd w:id="0"/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DF0" w:rsidRDefault="00473DF0" w:rsidP="004E1325">
      <w:pPr>
        <w:spacing w:after="0" w:line="240" w:lineRule="auto"/>
      </w:pPr>
      <w:r>
        <w:separator/>
      </w:r>
    </w:p>
  </w:endnote>
  <w:endnote w:type="continuationSeparator" w:id="0">
    <w:p w:rsidR="00473DF0" w:rsidRDefault="00473DF0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0B7A9F">
      <w:rPr>
        <w:rFonts w:cs="Calibri"/>
        <w:noProof/>
        <w:sz w:val="16"/>
      </w:rPr>
      <w:t>6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A378F2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DF0" w:rsidRDefault="00473DF0" w:rsidP="004E1325">
      <w:pPr>
        <w:spacing w:after="0" w:line="240" w:lineRule="auto"/>
      </w:pPr>
      <w:r>
        <w:separator/>
      </w:r>
    </w:p>
  </w:footnote>
  <w:footnote w:type="continuationSeparator" w:id="0">
    <w:p w:rsidR="00473DF0" w:rsidRDefault="00473DF0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B4989960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F"/>
    <w:rsid w:val="00006168"/>
    <w:rsid w:val="00011A01"/>
    <w:rsid w:val="0001583A"/>
    <w:rsid w:val="00060356"/>
    <w:rsid w:val="000714B3"/>
    <w:rsid w:val="000B7A9F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73DF0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17BB1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378F2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0B7A9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B7A9F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A378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378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378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0B7A9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0B7A9F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A378F2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378F2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378F2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10F22-DCD2-4CBA-88F7-DCCE99EE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17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1</cp:revision>
  <dcterms:created xsi:type="dcterms:W3CDTF">2013-10-11T20:58:00Z</dcterms:created>
  <dcterms:modified xsi:type="dcterms:W3CDTF">2013-10-11T21:17:00Z</dcterms:modified>
</cp:coreProperties>
</file>
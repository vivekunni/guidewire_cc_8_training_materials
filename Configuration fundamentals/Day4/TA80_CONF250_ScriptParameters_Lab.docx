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7209B4">
        <w:rPr>
          <w:sz w:val="48"/>
        </w:rPr>
        <w:t>Script Parameters</w:t>
      </w:r>
    </w:p>
    <w:p w:rsidR="00665922" w:rsidRDefault="00665922" w:rsidP="00665922">
      <w:r>
        <w:t xml:space="preserve">In this lab, you will modify a script parameter, </w:t>
      </w:r>
      <w:proofErr w:type="gramStart"/>
      <w:r>
        <w:t>then</w:t>
      </w:r>
      <w:proofErr w:type="gramEnd"/>
      <w:r>
        <w:t xml:space="preserve"> test different values of the parameter. </w:t>
      </w:r>
      <w:bookmarkStart w:id="0" w:name="_GoBack"/>
      <w:bookmarkEnd w:id="0"/>
    </w:p>
    <w:p w:rsidR="007209B4" w:rsidRDefault="007209B4" w:rsidP="007209B4">
      <w:pPr>
        <w:pStyle w:val="H3"/>
      </w:pPr>
      <w:r>
        <w:t>Overview</w:t>
      </w:r>
    </w:p>
    <w:p w:rsidR="007209B4" w:rsidRDefault="007209B4" w:rsidP="007209B4">
      <w:pPr>
        <w:pStyle w:val="NormalText"/>
        <w:rPr>
          <w:lang w:val="en-US"/>
        </w:rPr>
      </w:pPr>
      <w:r w:rsidRPr="007449E9">
        <w:t xml:space="preserve">In the previous lab, the amount of time between an </w:t>
      </w:r>
      <w:proofErr w:type="spellStart"/>
      <w:r w:rsidRPr="007449E9">
        <w:t>ABContact's</w:t>
      </w:r>
      <w:proofErr w:type="spellEnd"/>
      <w:r w:rsidRPr="007449E9">
        <w:t xml:space="preserve"> last courtesy contact and next courtesy contact was hard-coded as 180 days. However, Acme Insurance wants to be able to modify this period of time in the future.</w:t>
      </w:r>
    </w:p>
    <w:p w:rsidR="007209B4" w:rsidRPr="007209B4" w:rsidRDefault="007209B4" w:rsidP="007209B4">
      <w:pPr>
        <w:pStyle w:val="H3"/>
      </w:pPr>
      <w:r>
        <w:t>Tasks</w:t>
      </w:r>
    </w:p>
    <w:p w:rsidR="007209B4" w:rsidRPr="007449E9" w:rsidRDefault="007209B4" w:rsidP="007209B4">
      <w:pPr>
        <w:pStyle w:val="MajorStep"/>
      </w:pPr>
      <w:r w:rsidRPr="007449E9">
        <w:t xml:space="preserve">Create an integer script parameter that stores the number of days between an </w:t>
      </w:r>
      <w:proofErr w:type="spellStart"/>
      <w:r w:rsidRPr="007449E9">
        <w:t>ABContact's</w:t>
      </w:r>
      <w:proofErr w:type="spellEnd"/>
      <w:r w:rsidRPr="007449E9">
        <w:t xml:space="preserve"> last courtesy contact and next courtesy contact. Set the initial value to 180.</w:t>
      </w:r>
    </w:p>
    <w:p w:rsidR="007209B4" w:rsidRPr="007449E9" w:rsidRDefault="007209B4" w:rsidP="007209B4">
      <w:pPr>
        <w:pStyle w:val="MajorStep"/>
      </w:pPr>
      <w:r w:rsidRPr="007449E9">
        <w:t>Modify the enhancement property created in the previous lab to use the script parameter's value as the number of days.</w:t>
      </w:r>
    </w:p>
    <w:p w:rsidR="007209B4" w:rsidRPr="007449E9" w:rsidRDefault="007209B4" w:rsidP="007209B4">
      <w:pPr>
        <w:pStyle w:val="MajorStep"/>
      </w:pPr>
      <w:r w:rsidRPr="007449E9">
        <w:t>To test the script parameter:</w:t>
      </w:r>
    </w:p>
    <w:p w:rsidR="007209B4" w:rsidRPr="007449E9" w:rsidRDefault="007209B4" w:rsidP="007209B4">
      <w:pPr>
        <w:pStyle w:val="BulletText"/>
      </w:pPr>
      <w:r w:rsidRPr="007449E9">
        <w:t>Verify that the Next Courtesy Contact field displays a date 180 days after the Last Courtesy Contact field.</w:t>
      </w:r>
    </w:p>
    <w:p w:rsidR="007209B4" w:rsidRPr="007449E9" w:rsidRDefault="007209B4" w:rsidP="007209B4">
      <w:pPr>
        <w:pStyle w:val="BulletText"/>
      </w:pPr>
      <w:r w:rsidRPr="007449E9">
        <w:t>Then, change the script parameter to a different value (such as 7).</w:t>
      </w:r>
    </w:p>
    <w:p w:rsidR="007209B4" w:rsidRPr="007209B4" w:rsidRDefault="007209B4" w:rsidP="007209B4">
      <w:pPr>
        <w:pStyle w:val="BulletText"/>
      </w:pPr>
      <w:r w:rsidRPr="007449E9">
        <w:t xml:space="preserve">Then, verify that the Next Courtesy Contact field now uses </w:t>
      </w:r>
      <w:r>
        <w:t>the new script parameter value.</w:t>
      </w:r>
    </w:p>
    <w:p w:rsidR="007209B4" w:rsidRPr="007449E9" w:rsidRDefault="007209B4" w:rsidP="007209B4">
      <w:pPr>
        <w:pStyle w:val="BulletText"/>
        <w:numPr>
          <w:ilvl w:val="0"/>
          <w:numId w:val="0"/>
        </w:numPr>
        <w:ind w:left="720"/>
      </w:pPr>
    </w:p>
    <w:sectPr w:rsidR="007209B4" w:rsidRPr="007449E9" w:rsidSect="007E289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C47" w:rsidRDefault="003F2C47" w:rsidP="004E1325">
      <w:pPr>
        <w:spacing w:after="0" w:line="240" w:lineRule="auto"/>
      </w:pPr>
      <w:r>
        <w:separator/>
      </w:r>
    </w:p>
  </w:endnote>
  <w:endnote w:type="continuationSeparator" w:id="0">
    <w:p w:rsidR="003F2C47" w:rsidRDefault="003F2C47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7209B4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665922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C47" w:rsidRDefault="003F2C47" w:rsidP="004E1325">
      <w:pPr>
        <w:spacing w:after="0" w:line="240" w:lineRule="auto"/>
      </w:pPr>
      <w:r>
        <w:separator/>
      </w:r>
    </w:p>
  </w:footnote>
  <w:footnote w:type="continuationSeparator" w:id="0">
    <w:p w:rsidR="003F2C47" w:rsidRDefault="003F2C47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48BB989F" wp14:editId="5FDADEA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6A9BC2A4" wp14:editId="74870CF4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B4"/>
    <w:rsid w:val="00006168"/>
    <w:rsid w:val="00011A01"/>
    <w:rsid w:val="00060356"/>
    <w:rsid w:val="000714B3"/>
    <w:rsid w:val="000C49D1"/>
    <w:rsid w:val="000E5C4B"/>
    <w:rsid w:val="00102BF2"/>
    <w:rsid w:val="00125932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3F2C47"/>
    <w:rsid w:val="0041203D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65922"/>
    <w:rsid w:val="006C4F04"/>
    <w:rsid w:val="006D00DC"/>
    <w:rsid w:val="006E4059"/>
    <w:rsid w:val="00710273"/>
    <w:rsid w:val="00710F5E"/>
    <w:rsid w:val="007209B4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A0610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B6B40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SectionHeader">
    <w:name w:val="SectionHeader"/>
    <w:basedOn w:val="Normal"/>
    <w:link w:val="SectionHeaderChar"/>
    <w:qFormat/>
    <w:rsid w:val="007209B4"/>
    <w:pPr>
      <w:spacing w:before="240" w:after="240" w:line="240" w:lineRule="auto"/>
    </w:pPr>
    <w:rPr>
      <w:rFonts w:eastAsia="Times New Roman" w:cs="Arial"/>
      <w:b/>
      <w:color w:val="003366"/>
      <w:sz w:val="24"/>
      <w:szCs w:val="24"/>
      <w:lang w:val="x-none" w:eastAsia="x-none" w:bidi="en-US"/>
    </w:rPr>
  </w:style>
  <w:style w:type="character" w:customStyle="1" w:styleId="SectionHeaderChar">
    <w:name w:val="SectionHeader Char"/>
    <w:link w:val="SectionHeader"/>
    <w:rsid w:val="007209B4"/>
    <w:rPr>
      <w:rFonts w:ascii="Arial" w:eastAsia="Times New Roman" w:hAnsi="Arial" w:cs="Arial"/>
      <w:b/>
      <w:color w:val="003366"/>
      <w:sz w:val="24"/>
      <w:szCs w:val="24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7209B4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7209B4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7209B4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7209B4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7209B4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7209B4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7209B4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SectionHeader">
    <w:name w:val="SectionHeader"/>
    <w:basedOn w:val="Normal"/>
    <w:link w:val="SectionHeaderChar"/>
    <w:qFormat/>
    <w:rsid w:val="007209B4"/>
    <w:pPr>
      <w:spacing w:before="240" w:after="240" w:line="240" w:lineRule="auto"/>
    </w:pPr>
    <w:rPr>
      <w:rFonts w:eastAsia="Times New Roman" w:cs="Arial"/>
      <w:b/>
      <w:color w:val="003366"/>
      <w:sz w:val="24"/>
      <w:szCs w:val="24"/>
      <w:lang w:val="x-none" w:eastAsia="x-none" w:bidi="en-US"/>
    </w:rPr>
  </w:style>
  <w:style w:type="character" w:customStyle="1" w:styleId="SectionHeaderChar">
    <w:name w:val="SectionHeader Char"/>
    <w:link w:val="SectionHeader"/>
    <w:rsid w:val="007209B4"/>
    <w:rPr>
      <w:rFonts w:ascii="Arial" w:eastAsia="Times New Roman" w:hAnsi="Arial" w:cs="Arial"/>
      <w:b/>
      <w:color w:val="003366"/>
      <w:sz w:val="24"/>
      <w:szCs w:val="24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7209B4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7209B4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7209B4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7209B4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7209B4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7209B4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7209B4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885B0-C2EC-47EC-BF4F-85614A16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</Template>
  <TotalTime>10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gwuser</dc:creator>
  <cp:lastModifiedBy>gwuser</cp:lastModifiedBy>
  <cp:revision>3</cp:revision>
  <dcterms:created xsi:type="dcterms:W3CDTF">2013-10-11T06:37:00Z</dcterms:created>
  <dcterms:modified xsi:type="dcterms:W3CDTF">2013-10-14T21:28:00Z</dcterms:modified>
</cp:coreProperties>
</file>
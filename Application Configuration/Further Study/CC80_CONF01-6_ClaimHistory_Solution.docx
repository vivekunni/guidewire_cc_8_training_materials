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302" w:rsidRPr="00581862" w:rsidRDefault="008C5302" w:rsidP="008C5302">
      <w:pPr>
        <w:pStyle w:val="LabHeader"/>
      </w:pPr>
      <w:r w:rsidRPr="009268B2">
        <w:t>Claim History</w:t>
      </w:r>
      <w:r w:rsidR="00870B50">
        <w:t xml:space="preserve"> Solution</w:t>
      </w:r>
    </w:p>
    <w:p w:rsidR="008C5302" w:rsidRPr="004B041F" w:rsidRDefault="008C5302" w:rsidP="008C5302">
      <w:pPr>
        <w:pStyle w:val="ExerciseHeader"/>
      </w:pPr>
      <w:r w:rsidRPr="004B041F">
        <w:t xml:space="preserve">Exercise 1: </w:t>
      </w:r>
      <w:r>
        <w:t>Configuration</w:t>
      </w:r>
    </w:p>
    <w:p w:rsidR="008C5302" w:rsidRDefault="00CD4323" w:rsidP="00CD4323">
      <w:pPr>
        <w:pStyle w:val="SectionHeader"/>
      </w:pPr>
      <w:r>
        <w:t>Claim Pre-update Rule</w:t>
      </w:r>
    </w:p>
    <w:p w:rsidR="008C5302" w:rsidRDefault="00720B7E" w:rsidP="008C5302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5AF00802" wp14:editId="76A6A573">
            <wp:extent cx="6570539" cy="1524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53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02" w:rsidRPr="00CD4323" w:rsidRDefault="00720B7E" w:rsidP="00CD4323">
      <w:pPr>
        <w:pStyle w:val="SectionHeader"/>
        <w:keepNext/>
      </w:pPr>
      <w:r>
        <w:lastRenderedPageBreak/>
        <w:t xml:space="preserve">BONUS: </w:t>
      </w:r>
      <w:r w:rsidR="00CD4323">
        <w:t>PCF Update for History Type Name</w:t>
      </w:r>
      <w:r w:rsidR="00D36BD8">
        <w:br/>
        <w:t xml:space="preserve">NOTE: </w:t>
      </w:r>
      <w:r w:rsidR="009178E9">
        <w:t xml:space="preserve"> The existing “Type” cell is disabled because </w:t>
      </w:r>
      <w:proofErr w:type="spellStart"/>
      <w:r w:rsidR="00DE799A">
        <w:t>TypeKeyCell</w:t>
      </w:r>
      <w:proofErr w:type="spellEnd"/>
      <w:r w:rsidR="00DE799A">
        <w:t xml:space="preserve"> widget</w:t>
      </w:r>
      <w:r w:rsidR="009178E9">
        <w:t xml:space="preserve">s cannot support code in the value property. Instead, a </w:t>
      </w:r>
      <w:r w:rsidR="00D36BD8">
        <w:t>new widget of type “</w:t>
      </w:r>
      <w:r w:rsidR="00DE799A">
        <w:t>C</w:t>
      </w:r>
      <w:r w:rsidR="00D36BD8">
        <w:t xml:space="preserve">ell” </w:t>
      </w:r>
      <w:r w:rsidR="009178E9">
        <w:t xml:space="preserve">is created </w:t>
      </w:r>
      <w:bookmarkStart w:id="0" w:name="_GoBack"/>
      <w:bookmarkEnd w:id="0"/>
      <w:r w:rsidR="00D36BD8">
        <w:t>to support dynamic value</w:t>
      </w:r>
      <w:r w:rsidR="00DE799A">
        <w:t xml:space="preserve"> properties</w:t>
      </w:r>
      <w:r w:rsidR="00D36BD8">
        <w:t>.</w:t>
      </w:r>
      <w:r w:rsidR="00D36BD8">
        <w:br/>
      </w:r>
      <w:r w:rsidR="00D36BD8">
        <w:br/>
        <w:t>Option 1:</w:t>
      </w:r>
    </w:p>
    <w:p w:rsidR="008C5302" w:rsidRPr="003113B4" w:rsidRDefault="00D36BD8" w:rsidP="008C5302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>
            <wp:extent cx="6657975" cy="3798020"/>
            <wp:effectExtent l="0" t="0" r="0" b="0"/>
            <wp:docPr id="4" name="Picture 4" descr="C:\Users\trhoades\AppData\Local\Temp\SNAGHTML1aff18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hoades\AppData\Local\Temp\SNAGHTML1aff183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888" cy="380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211" w:rsidRPr="008C5302" w:rsidRDefault="008B5211" w:rsidP="008C5302"/>
    <w:sectPr w:rsidR="008B5211" w:rsidRPr="008C5302" w:rsidSect="001A601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090" w:rsidRDefault="00375090" w:rsidP="00633125">
      <w:r>
        <w:separator/>
      </w:r>
    </w:p>
  </w:endnote>
  <w:endnote w:type="continuationSeparator" w:id="0">
    <w:p w:rsidR="00375090" w:rsidRDefault="00375090" w:rsidP="0063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125" w:rsidRPr="00261E1E" w:rsidRDefault="004E305E" w:rsidP="006C59A7">
    <w:pPr>
      <w:tabs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B53D5B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9178E9">
      <w:rPr>
        <w:rFonts w:ascii="Arial" w:hAnsi="Arial" w:cs="Arial"/>
        <w:noProof/>
        <w:sz w:val="16"/>
        <w:szCs w:val="16"/>
      </w:rPr>
      <w:t>2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9178E9">
      <w:rPr>
        <w:rFonts w:ascii="Arial" w:hAnsi="Arial" w:cs="Arial"/>
        <w:noProof/>
        <w:sz w:val="16"/>
        <w:szCs w:val="16"/>
      </w:rPr>
      <w:t>2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B53D5B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B53D5B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B53D5B" w:rsidRPr="00261E1E">
      <w:rPr>
        <w:rFonts w:ascii="Arial" w:hAnsi="Arial" w:cs="Arial"/>
        <w:sz w:val="16"/>
      </w:rPr>
      <w:t>Distribution without permission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A51" w:rsidRPr="00261E1E" w:rsidRDefault="004E305E" w:rsidP="00261E1E">
    <w:pPr>
      <w:pStyle w:val="Footer"/>
      <w:tabs>
        <w:tab w:val="clear" w:pos="4680"/>
        <w:tab w:val="clear" w:pos="9360"/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962A51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9178E9">
      <w:rPr>
        <w:rFonts w:ascii="Arial" w:hAnsi="Arial" w:cs="Arial"/>
        <w:noProof/>
        <w:sz w:val="16"/>
        <w:szCs w:val="16"/>
      </w:rPr>
      <w:t>1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9178E9">
      <w:rPr>
        <w:rFonts w:ascii="Arial" w:hAnsi="Arial" w:cs="Arial"/>
        <w:noProof/>
        <w:sz w:val="16"/>
        <w:szCs w:val="16"/>
      </w:rPr>
      <w:t>2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962A51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962A51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962A51" w:rsidRPr="00261E1E">
      <w:rPr>
        <w:rFonts w:ascii="Arial" w:hAnsi="Arial" w:cs="Arial"/>
        <w:sz w:val="16"/>
      </w:rPr>
      <w:t>Distribution without permission is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090" w:rsidRDefault="00375090" w:rsidP="00633125">
      <w:r>
        <w:separator/>
      </w:r>
    </w:p>
  </w:footnote>
  <w:footnote w:type="continuationSeparator" w:id="0">
    <w:p w:rsidR="00375090" w:rsidRDefault="00375090" w:rsidP="00633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83B" w:rsidRDefault="00261E1E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  <w:r w:rsidRPr="006C59A7">
      <w:rPr>
        <w:rFonts w:ascii="Arial" w:hAnsi="Arial" w:cs="Arial"/>
        <w:sz w:val="20"/>
        <w:szCs w:val="20"/>
      </w:rPr>
      <w:tab/>
    </w:r>
    <w:r w:rsidR="00BD0DAC">
      <w:rPr>
        <w:rFonts w:ascii="Arial" w:hAnsi="Arial" w:cs="Arial"/>
        <w:sz w:val="20"/>
        <w:szCs w:val="20"/>
      </w:rPr>
      <w:t>Claim History</w:t>
    </w:r>
    <w:r w:rsidR="008C5302">
      <w:rPr>
        <w:rFonts w:ascii="Arial" w:hAnsi="Arial" w:cs="Arial"/>
        <w:sz w:val="20"/>
        <w:szCs w:val="20"/>
      </w:rPr>
      <w:t xml:space="preserve"> Solution</w:t>
    </w:r>
  </w:p>
  <w:p w:rsid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  <w:p w:rsidR="006C59A7" w:rsidRP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05E" w:rsidRDefault="006D2963" w:rsidP="009604ED">
    <w:pPr>
      <w:pStyle w:val="Header"/>
      <w:spacing w:after="240"/>
    </w:pPr>
    <w:r>
      <w:rPr>
        <w:rFonts w:ascii="Arial" w:hAnsi="Arial" w:cs="Arial"/>
        <w:b/>
        <w:noProof/>
        <w:color w:val="000080"/>
        <w:sz w:val="36"/>
        <w:szCs w:val="36"/>
      </w:rPr>
      <w:drawing>
        <wp:inline distT="0" distB="0" distL="0" distR="0">
          <wp:extent cx="1533525" cy="466725"/>
          <wp:effectExtent l="0" t="0" r="9525" b="9525"/>
          <wp:docPr id="3" name="Picture 3" descr="Guidewire_logo+tagline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uidewire_logo+tagline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3in;height:3in" o:bullet="t"/>
    </w:pict>
  </w:numPicBullet>
  <w:numPicBullet w:numPicBulletId="1">
    <w:pict>
      <v:shape id="_x0000_i1067" type="#_x0000_t75" style="width:3in;height:3in" o:bullet="t"/>
    </w:pict>
  </w:numPicBullet>
  <w:abstractNum w:abstractNumId="0">
    <w:nsid w:val="023E3403"/>
    <w:multiLevelType w:val="multilevel"/>
    <w:tmpl w:val="3E96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332C1"/>
    <w:multiLevelType w:val="hybridMultilevel"/>
    <w:tmpl w:val="C6B0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E208B2"/>
    <w:multiLevelType w:val="multilevel"/>
    <w:tmpl w:val="876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D92E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BB0BA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247653D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38869D7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61A1632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9342264"/>
    <w:multiLevelType w:val="hybridMultilevel"/>
    <w:tmpl w:val="26120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60262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E473F20"/>
    <w:multiLevelType w:val="multilevel"/>
    <w:tmpl w:val="53345C7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2C0493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23C21567"/>
    <w:multiLevelType w:val="multilevel"/>
    <w:tmpl w:val="714C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8C5545"/>
    <w:multiLevelType w:val="multilevel"/>
    <w:tmpl w:val="6BFE8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B2536B"/>
    <w:multiLevelType w:val="hybridMultilevel"/>
    <w:tmpl w:val="E15AF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C63B8E"/>
    <w:multiLevelType w:val="hybridMultilevel"/>
    <w:tmpl w:val="C8B68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48120D"/>
    <w:multiLevelType w:val="hybridMultilevel"/>
    <w:tmpl w:val="8D58F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3F61B66"/>
    <w:multiLevelType w:val="hybridMultilevel"/>
    <w:tmpl w:val="866A1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5B5B84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D9F4DB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3251C92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3705D2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4FF3A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53B1D08"/>
    <w:multiLevelType w:val="hybridMultilevel"/>
    <w:tmpl w:val="C40EF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602549"/>
    <w:multiLevelType w:val="multilevel"/>
    <w:tmpl w:val="1B88AE44"/>
    <w:styleLink w:val="SpecArial10ptBold"/>
    <w:lvl w:ilvl="0">
      <w:start w:val="1"/>
      <w:numFmt w:val="decimal"/>
      <w:pStyle w:val="Spec"/>
      <w:lvlText w:val="Spec %1"/>
      <w:lvlJc w:val="left"/>
      <w:pPr>
        <w:tabs>
          <w:tab w:val="num" w:pos="1296"/>
        </w:tabs>
        <w:ind w:left="1080" w:hanging="720"/>
      </w:pPr>
      <w:rPr>
        <w:rFonts w:ascii="Arial" w:hAnsi="Arial" w:cs="Times New Roman"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6">
    <w:nsid w:val="45FA460F"/>
    <w:multiLevelType w:val="multilevel"/>
    <w:tmpl w:val="E2C0765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72341C0"/>
    <w:multiLevelType w:val="hybridMultilevel"/>
    <w:tmpl w:val="92B6C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8CB4D3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495F7FA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4B8A297B"/>
    <w:multiLevelType w:val="multilevel"/>
    <w:tmpl w:val="6BFE8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842721"/>
    <w:multiLevelType w:val="hybridMultilevel"/>
    <w:tmpl w:val="9C6C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D63909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59B6676D"/>
    <w:multiLevelType w:val="multilevel"/>
    <w:tmpl w:val="1ED8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1AD63F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65E84DA3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76B54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770569F"/>
    <w:multiLevelType w:val="hybridMultilevel"/>
    <w:tmpl w:val="D0F4D95A"/>
    <w:lvl w:ilvl="0" w:tplc="D7BCE6DE">
      <w:start w:val="1"/>
      <w:numFmt w:val="lowerLetter"/>
      <w:pStyle w:val="NoteStyle"/>
      <w:lvlText w:val="Note (%1): 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B60200"/>
    <w:multiLevelType w:val="multilevel"/>
    <w:tmpl w:val="B78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B6C3FC7"/>
    <w:multiLevelType w:val="hybridMultilevel"/>
    <w:tmpl w:val="0F186D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3B2450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>
    <w:nsid w:val="7D421BA1"/>
    <w:multiLevelType w:val="multilevel"/>
    <w:tmpl w:val="1B88AE44"/>
    <w:numStyleLink w:val="SpecArial10ptBold"/>
  </w:abstractNum>
  <w:abstractNum w:abstractNumId="42">
    <w:nsid w:val="7F8F755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9"/>
  </w:num>
  <w:num w:numId="5">
    <w:abstractNumId w:val="38"/>
  </w:num>
  <w:num w:numId="6">
    <w:abstractNumId w:val="33"/>
  </w:num>
  <w:num w:numId="7">
    <w:abstractNumId w:val="9"/>
  </w:num>
  <w:num w:numId="8">
    <w:abstractNumId w:val="24"/>
  </w:num>
  <w:num w:numId="9">
    <w:abstractNumId w:val="26"/>
  </w:num>
  <w:num w:numId="10">
    <w:abstractNumId w:val="15"/>
  </w:num>
  <w:num w:numId="11">
    <w:abstractNumId w:val="13"/>
  </w:num>
  <w:num w:numId="12">
    <w:abstractNumId w:val="16"/>
  </w:num>
  <w:num w:numId="13">
    <w:abstractNumId w:val="27"/>
  </w:num>
  <w:num w:numId="14">
    <w:abstractNumId w:val="18"/>
  </w:num>
  <w:num w:numId="15">
    <w:abstractNumId w:val="31"/>
  </w:num>
  <w:num w:numId="16">
    <w:abstractNumId w:val="5"/>
  </w:num>
  <w:num w:numId="17">
    <w:abstractNumId w:val="30"/>
  </w:num>
  <w:num w:numId="18">
    <w:abstractNumId w:val="14"/>
  </w:num>
  <w:num w:numId="19">
    <w:abstractNumId w:val="36"/>
  </w:num>
  <w:num w:numId="20">
    <w:abstractNumId w:val="23"/>
  </w:num>
  <w:num w:numId="21">
    <w:abstractNumId w:val="12"/>
  </w:num>
  <w:num w:numId="22">
    <w:abstractNumId w:val="3"/>
  </w:num>
  <w:num w:numId="23">
    <w:abstractNumId w:val="11"/>
  </w:num>
  <w:num w:numId="24">
    <w:abstractNumId w:val="37"/>
  </w:num>
  <w:num w:numId="25">
    <w:abstractNumId w:val="10"/>
  </w:num>
  <w:num w:numId="26">
    <w:abstractNumId w:val="22"/>
  </w:num>
  <w:num w:numId="27">
    <w:abstractNumId w:val="21"/>
  </w:num>
  <w:num w:numId="28">
    <w:abstractNumId w:val="32"/>
  </w:num>
  <w:num w:numId="29">
    <w:abstractNumId w:val="20"/>
  </w:num>
  <w:num w:numId="30">
    <w:abstractNumId w:val="28"/>
  </w:num>
  <w:num w:numId="31">
    <w:abstractNumId w:val="29"/>
  </w:num>
  <w:num w:numId="32">
    <w:abstractNumId w:val="34"/>
  </w:num>
  <w:num w:numId="33">
    <w:abstractNumId w:val="25"/>
  </w:num>
  <w:num w:numId="34">
    <w:abstractNumId w:val="41"/>
  </w:num>
  <w:num w:numId="35">
    <w:abstractNumId w:val="17"/>
  </w:num>
  <w:num w:numId="36">
    <w:abstractNumId w:val="42"/>
  </w:num>
  <w:num w:numId="37">
    <w:abstractNumId w:val="3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</w:num>
  <w:num w:numId="42">
    <w:abstractNumId w:val="4"/>
  </w:num>
  <w:num w:numId="43">
    <w:abstractNumId w:val="6"/>
  </w:num>
  <w:num w:numId="44">
    <w:abstractNumId w:val="7"/>
  </w:num>
  <w:num w:numId="45">
    <w:abstractNumId w:val="40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1F"/>
    <w:rsid w:val="00023858"/>
    <w:rsid w:val="00034E98"/>
    <w:rsid w:val="0007538A"/>
    <w:rsid w:val="00081F37"/>
    <w:rsid w:val="000B1FEA"/>
    <w:rsid w:val="000C19B0"/>
    <w:rsid w:val="0011588E"/>
    <w:rsid w:val="001748D6"/>
    <w:rsid w:val="00177FE1"/>
    <w:rsid w:val="0018531F"/>
    <w:rsid w:val="001A6014"/>
    <w:rsid w:val="001E7590"/>
    <w:rsid w:val="00206C27"/>
    <w:rsid w:val="00225725"/>
    <w:rsid w:val="00232962"/>
    <w:rsid w:val="00232DCE"/>
    <w:rsid w:val="0024515C"/>
    <w:rsid w:val="002479CA"/>
    <w:rsid w:val="00261E1E"/>
    <w:rsid w:val="002708F0"/>
    <w:rsid w:val="002860C3"/>
    <w:rsid w:val="002D4527"/>
    <w:rsid w:val="002D64FE"/>
    <w:rsid w:val="003113B4"/>
    <w:rsid w:val="00311FD2"/>
    <w:rsid w:val="00331C29"/>
    <w:rsid w:val="00341967"/>
    <w:rsid w:val="00342DCF"/>
    <w:rsid w:val="00356E18"/>
    <w:rsid w:val="003655AF"/>
    <w:rsid w:val="0036692F"/>
    <w:rsid w:val="003706AA"/>
    <w:rsid w:val="00375090"/>
    <w:rsid w:val="00377E3E"/>
    <w:rsid w:val="003B01FF"/>
    <w:rsid w:val="003C5536"/>
    <w:rsid w:val="003E4639"/>
    <w:rsid w:val="003E70A0"/>
    <w:rsid w:val="00405D05"/>
    <w:rsid w:val="0043160E"/>
    <w:rsid w:val="00456DC9"/>
    <w:rsid w:val="004659D3"/>
    <w:rsid w:val="00474EA4"/>
    <w:rsid w:val="00483D41"/>
    <w:rsid w:val="004B041F"/>
    <w:rsid w:val="004B20F3"/>
    <w:rsid w:val="004C5390"/>
    <w:rsid w:val="004D21AB"/>
    <w:rsid w:val="004E305E"/>
    <w:rsid w:val="004F7EA1"/>
    <w:rsid w:val="00537D78"/>
    <w:rsid w:val="00561C39"/>
    <w:rsid w:val="005676A7"/>
    <w:rsid w:val="00581862"/>
    <w:rsid w:val="005A1EF1"/>
    <w:rsid w:val="005A5AF1"/>
    <w:rsid w:val="005B1860"/>
    <w:rsid w:val="005D6746"/>
    <w:rsid w:val="005D7D1F"/>
    <w:rsid w:val="005E6FA3"/>
    <w:rsid w:val="005F6EB9"/>
    <w:rsid w:val="00615B46"/>
    <w:rsid w:val="00620472"/>
    <w:rsid w:val="00633125"/>
    <w:rsid w:val="006469BD"/>
    <w:rsid w:val="00654971"/>
    <w:rsid w:val="00664655"/>
    <w:rsid w:val="00667E4D"/>
    <w:rsid w:val="006C24D8"/>
    <w:rsid w:val="006C59A7"/>
    <w:rsid w:val="006D2963"/>
    <w:rsid w:val="0071412D"/>
    <w:rsid w:val="00720B7E"/>
    <w:rsid w:val="00724942"/>
    <w:rsid w:val="0074327A"/>
    <w:rsid w:val="00764147"/>
    <w:rsid w:val="0078633B"/>
    <w:rsid w:val="00797D75"/>
    <w:rsid w:val="007A644E"/>
    <w:rsid w:val="007E1CDD"/>
    <w:rsid w:val="008165F0"/>
    <w:rsid w:val="00853707"/>
    <w:rsid w:val="00870B50"/>
    <w:rsid w:val="00893F23"/>
    <w:rsid w:val="008B4BAE"/>
    <w:rsid w:val="008B5211"/>
    <w:rsid w:val="008C5302"/>
    <w:rsid w:val="008D4EAC"/>
    <w:rsid w:val="008D69B5"/>
    <w:rsid w:val="008F03D3"/>
    <w:rsid w:val="009178E9"/>
    <w:rsid w:val="00922732"/>
    <w:rsid w:val="009268B2"/>
    <w:rsid w:val="009604ED"/>
    <w:rsid w:val="00962A51"/>
    <w:rsid w:val="00993853"/>
    <w:rsid w:val="0099522D"/>
    <w:rsid w:val="009C42BE"/>
    <w:rsid w:val="009C4A9F"/>
    <w:rsid w:val="009D5EE9"/>
    <w:rsid w:val="009F2AFB"/>
    <w:rsid w:val="00A24A3C"/>
    <w:rsid w:val="00A37265"/>
    <w:rsid w:val="00A43598"/>
    <w:rsid w:val="00A47634"/>
    <w:rsid w:val="00A5346F"/>
    <w:rsid w:val="00A86E8C"/>
    <w:rsid w:val="00A91FDE"/>
    <w:rsid w:val="00A969B2"/>
    <w:rsid w:val="00AC0C87"/>
    <w:rsid w:val="00B001BF"/>
    <w:rsid w:val="00B158F2"/>
    <w:rsid w:val="00B41237"/>
    <w:rsid w:val="00B53D5B"/>
    <w:rsid w:val="00B568C2"/>
    <w:rsid w:val="00B80D13"/>
    <w:rsid w:val="00B93CF7"/>
    <w:rsid w:val="00BB5E79"/>
    <w:rsid w:val="00BC25F4"/>
    <w:rsid w:val="00BC4845"/>
    <w:rsid w:val="00BD0DAC"/>
    <w:rsid w:val="00BD4C37"/>
    <w:rsid w:val="00BE6BE6"/>
    <w:rsid w:val="00C056A3"/>
    <w:rsid w:val="00C344D6"/>
    <w:rsid w:val="00C379F7"/>
    <w:rsid w:val="00C63BCD"/>
    <w:rsid w:val="00C67DD9"/>
    <w:rsid w:val="00C70A23"/>
    <w:rsid w:val="00C76808"/>
    <w:rsid w:val="00C7701B"/>
    <w:rsid w:val="00C91AC3"/>
    <w:rsid w:val="00CB6DDB"/>
    <w:rsid w:val="00CB7030"/>
    <w:rsid w:val="00CD4323"/>
    <w:rsid w:val="00CE1FBC"/>
    <w:rsid w:val="00CE5417"/>
    <w:rsid w:val="00D1170A"/>
    <w:rsid w:val="00D15104"/>
    <w:rsid w:val="00D36BD8"/>
    <w:rsid w:val="00D468FC"/>
    <w:rsid w:val="00D823E1"/>
    <w:rsid w:val="00D85DAC"/>
    <w:rsid w:val="00DA4075"/>
    <w:rsid w:val="00DB6ECE"/>
    <w:rsid w:val="00DC25A6"/>
    <w:rsid w:val="00DD61B5"/>
    <w:rsid w:val="00DE799A"/>
    <w:rsid w:val="00DF3C35"/>
    <w:rsid w:val="00DF5931"/>
    <w:rsid w:val="00E34EDF"/>
    <w:rsid w:val="00E44C95"/>
    <w:rsid w:val="00E871C7"/>
    <w:rsid w:val="00ED6413"/>
    <w:rsid w:val="00F023C4"/>
    <w:rsid w:val="00F052BB"/>
    <w:rsid w:val="00F053D0"/>
    <w:rsid w:val="00F23DF9"/>
    <w:rsid w:val="00F5715B"/>
    <w:rsid w:val="00F87186"/>
    <w:rsid w:val="00F90350"/>
    <w:rsid w:val="00FB183B"/>
    <w:rsid w:val="00FD7838"/>
    <w:rsid w:val="00FE3F19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5302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4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6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6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3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paragraph" w:styleId="BalloonText">
    <w:name w:val="Balloon Text"/>
    <w:basedOn w:val="Normal"/>
    <w:link w:val="BalloonTextChar"/>
    <w:rsid w:val="00870B50"/>
    <w:rPr>
      <w:rFonts w:ascii="Tahoma" w:hAnsi="Tahoma" w:cs="Tahoma"/>
      <w:sz w:val="16"/>
      <w:szCs w:val="16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character" w:customStyle="1" w:styleId="BalloonTextChar">
    <w:name w:val="Balloon Text Char"/>
    <w:basedOn w:val="DefaultParagraphFont"/>
    <w:link w:val="BalloonText"/>
    <w:rsid w:val="00870B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5302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4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6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6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3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paragraph" w:styleId="BalloonText">
    <w:name w:val="Balloon Text"/>
    <w:basedOn w:val="Normal"/>
    <w:link w:val="BalloonTextChar"/>
    <w:rsid w:val="00870B50"/>
    <w:rPr>
      <w:rFonts w:ascii="Tahoma" w:hAnsi="Tahoma" w:cs="Tahoma"/>
      <w:sz w:val="16"/>
      <w:szCs w:val="16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character" w:customStyle="1" w:styleId="BalloonTextChar">
    <w:name w:val="Balloon Text Char"/>
    <w:basedOn w:val="DefaultParagraphFont"/>
    <w:link w:val="BalloonText"/>
    <w:rsid w:val="00870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540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193956419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05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36995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6568850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383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828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96615798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863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ische\AppData\Roaming\Microsoft\Templates\Lab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</Template>
  <TotalTime>72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Claim History Solution</vt:lpstr>
    </vt:vector>
  </TitlesOfParts>
  <Company>Guidewire Software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Claim History Solution</dc:title>
  <dc:creator>jgische;Tom Rhoades</dc:creator>
  <dc:description>3620L</dc:description>
  <cp:lastModifiedBy>Tom Rhoades</cp:lastModifiedBy>
  <cp:revision>4</cp:revision>
  <cp:lastPrinted>2010-02-22T21:16:00Z</cp:lastPrinted>
  <dcterms:created xsi:type="dcterms:W3CDTF">2013-11-26T23:32:00Z</dcterms:created>
  <dcterms:modified xsi:type="dcterms:W3CDTF">2013-12-09T21:19:00Z</dcterms:modified>
</cp:coreProperties>
</file>
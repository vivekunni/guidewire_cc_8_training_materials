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2F" w:rsidRPr="00581862" w:rsidRDefault="00302757" w:rsidP="0047182F">
      <w:pPr>
        <w:pStyle w:val="LabHeader"/>
      </w:pPr>
      <w:r>
        <w:t>User Assignment Rules Solution</w:t>
      </w:r>
    </w:p>
    <w:p w:rsidR="0047182F" w:rsidRPr="004B041F" w:rsidRDefault="0047182F" w:rsidP="0047182F">
      <w:pPr>
        <w:pStyle w:val="ExerciseHeader"/>
      </w:pPr>
      <w:r w:rsidRPr="004B041F">
        <w:t>Exercise 1: Investigation</w:t>
      </w:r>
    </w:p>
    <w:p w:rsidR="0047182F" w:rsidRDefault="00F36EFB" w:rsidP="0047182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4.</w:t>
      </w:r>
    </w:p>
    <w:p w:rsidR="0047182F" w:rsidRDefault="0047182F" w:rsidP="00477C31">
      <w:pPr>
        <w:pStyle w:val="Substep"/>
      </w:pPr>
      <w:r>
        <w:t xml:space="preserve">Did two of the five assignments go to Thomas Sanders? </w:t>
      </w:r>
      <w:r w:rsidRPr="001C77B2">
        <w:rPr>
          <w:highlight w:val="yellow"/>
        </w:rPr>
        <w:t>Yes</w:t>
      </w:r>
    </w:p>
    <w:p w:rsidR="0047182F" w:rsidRDefault="0047182F" w:rsidP="00477C31">
      <w:pPr>
        <w:pStyle w:val="Substep"/>
      </w:pPr>
      <w:r>
        <w:t xml:space="preserve">Did two of the five assignments go to Faith Thomson? </w:t>
      </w:r>
      <w:r w:rsidRPr="001C77B2">
        <w:rPr>
          <w:highlight w:val="yellow"/>
        </w:rPr>
        <w:t>Yes</w:t>
      </w:r>
    </w:p>
    <w:p w:rsidR="0047182F" w:rsidRDefault="0047182F" w:rsidP="00477C31">
      <w:pPr>
        <w:pStyle w:val="Substep"/>
      </w:pPr>
      <w:r>
        <w:t xml:space="preserve">Did one of the five assignments go to Sylvia </w:t>
      </w:r>
      <w:proofErr w:type="spellStart"/>
      <w:r>
        <w:t>Ulveling</w:t>
      </w:r>
      <w:proofErr w:type="spellEnd"/>
      <w:r>
        <w:t xml:space="preserve">? </w:t>
      </w:r>
      <w:r w:rsidRPr="001C77B2">
        <w:rPr>
          <w:highlight w:val="yellow"/>
        </w:rPr>
        <w:t>Yes</w:t>
      </w:r>
    </w:p>
    <w:p w:rsidR="0047182F" w:rsidRPr="001B6487" w:rsidRDefault="0047182F" w:rsidP="00477C31">
      <w:pPr>
        <w:pStyle w:val="Substep"/>
      </w:pPr>
      <w:r>
        <w:t xml:space="preserve"> Did any assignment go to Pam Vance or Kerrie Winslow? </w:t>
      </w:r>
      <w:r w:rsidRPr="001C77B2">
        <w:rPr>
          <w:highlight w:val="yellow"/>
        </w:rPr>
        <w:t>No</w:t>
      </w:r>
    </w:p>
    <w:p w:rsidR="0047182F" w:rsidRPr="00F36EFB" w:rsidRDefault="0047182F" w:rsidP="00F36EFB">
      <w:pPr>
        <w:pStyle w:val="ExerciseHeader"/>
        <w:rPr>
          <w:sz w:val="20"/>
          <w:szCs w:val="20"/>
        </w:rPr>
      </w:pPr>
      <w:r>
        <w:t xml:space="preserve">Exercise 2: Configuration </w:t>
      </w:r>
    </w:p>
    <w:p w:rsidR="0047182F" w:rsidRDefault="0047182F" w:rsidP="00523C33">
      <w:pPr>
        <w:pStyle w:val="PartHeader"/>
      </w:pPr>
      <w:r>
        <w:t>Requirement 1: Assigning FNOL Error Activities to Claim Creator</w:t>
      </w:r>
    </w:p>
    <w:p w:rsidR="0047182F" w:rsidRPr="001E5BEF" w:rsidRDefault="0047182F" w:rsidP="0047182F">
      <w:pPr>
        <w:rPr>
          <w:rFonts w:ascii="Helvetica" w:hAnsi="Helvetica" w:cs="Helvetica"/>
          <w:sz w:val="20"/>
          <w:szCs w:val="20"/>
        </w:rPr>
      </w:pPr>
      <w:bookmarkStart w:id="0" w:name="OLE_LINK1"/>
      <w:r w:rsidRPr="005A0246">
        <w:rPr>
          <w:rFonts w:ascii="Helvetica" w:hAnsi="Helvetica" w:cs="Helvetica"/>
          <w:sz w:val="20"/>
          <w:szCs w:val="20"/>
          <w:highlight w:val="yellow"/>
        </w:rPr>
        <w:t>This rule must be created in the Global Activity Assignment rule set.</w:t>
      </w:r>
      <w:bookmarkEnd w:id="0"/>
    </w:p>
    <w:p w:rsidR="0047182F" w:rsidRDefault="0047182F" w:rsidP="0047182F">
      <w:pPr>
        <w:rPr>
          <w:rFonts w:ascii="Helvetica" w:hAnsi="Helvetica" w:cs="Helvetica"/>
          <w:sz w:val="20"/>
          <w:szCs w:val="20"/>
        </w:rPr>
      </w:pPr>
    </w:p>
    <w:p w:rsidR="0047182F" w:rsidRDefault="00B37842" w:rsidP="0047182F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006C0303" wp14:editId="341F6381">
            <wp:extent cx="6587913" cy="1733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5947" cy="17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FB" w:rsidRDefault="00F36EFB">
      <w:pPr>
        <w:rPr>
          <w:rFonts w:ascii="Arial" w:hAnsi="Arial" w:cs="Arial"/>
          <w:b/>
          <w:color w:val="003366"/>
          <w:sz w:val="28"/>
          <w:szCs w:val="28"/>
        </w:rPr>
      </w:pPr>
      <w:r>
        <w:br w:type="page"/>
      </w:r>
    </w:p>
    <w:p w:rsidR="0047182F" w:rsidRPr="00EE155D" w:rsidRDefault="0047182F" w:rsidP="00EE155D">
      <w:pPr>
        <w:pStyle w:val="PartHeader"/>
      </w:pPr>
      <w:r>
        <w:lastRenderedPageBreak/>
        <w:t>Requirement 2: Assigning Vandalism Claims Manually</w:t>
      </w:r>
    </w:p>
    <w:p w:rsidR="0047182F" w:rsidRPr="0021759A" w:rsidRDefault="004E313E" w:rsidP="004E313E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7CD8D8CC" wp14:editId="26021361">
            <wp:extent cx="5943600" cy="1551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2F" w:rsidRDefault="0047182F" w:rsidP="0047182F">
      <w:pPr>
        <w:rPr>
          <w:rFonts w:ascii="Helvetica" w:hAnsi="Helvetica" w:cs="Helvetica"/>
          <w:sz w:val="20"/>
          <w:szCs w:val="20"/>
        </w:rPr>
      </w:pPr>
    </w:p>
    <w:p w:rsidR="0047182F" w:rsidRPr="009C42BE" w:rsidRDefault="0047182F" w:rsidP="00523C33">
      <w:pPr>
        <w:pStyle w:val="PartHeader"/>
      </w:pPr>
      <w:r>
        <w:t>Requirement 3: Assigning Activities to a Group’s Queue</w:t>
      </w:r>
    </w:p>
    <w:p w:rsidR="0047182F" w:rsidRDefault="00956113" w:rsidP="0047182F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6CD30F38" wp14:editId="77FBC2A3">
            <wp:extent cx="5133334" cy="23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br/>
      </w:r>
    </w:p>
    <w:p w:rsidR="0047182F" w:rsidRPr="002749AC" w:rsidRDefault="00564BA1" w:rsidP="0047182F">
      <w:pPr>
        <w:ind w:left="270" w:hanging="270"/>
      </w:pPr>
      <w:r>
        <w:rPr>
          <w:noProof/>
        </w:rPr>
        <w:drawing>
          <wp:inline distT="0" distB="0" distL="0" distR="0" wp14:anchorId="154D0EC7" wp14:editId="57227265">
            <wp:extent cx="5943600" cy="2309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B5211" w:rsidRPr="0047182F" w:rsidRDefault="008B5211" w:rsidP="0047182F"/>
    <w:sectPr w:rsidR="008B5211" w:rsidRPr="0047182F" w:rsidSect="001A601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F36" w:rsidRDefault="008B0F36" w:rsidP="00633125">
      <w:r>
        <w:separator/>
      </w:r>
    </w:p>
  </w:endnote>
  <w:endnote w:type="continuationSeparator" w:id="0">
    <w:p w:rsidR="008B0F36" w:rsidRDefault="008B0F36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564BA1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564BA1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564BA1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564BA1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F36" w:rsidRDefault="008B0F36" w:rsidP="00633125">
      <w:r>
        <w:separator/>
      </w:r>
    </w:p>
  </w:footnote>
  <w:footnote w:type="continuationSeparator" w:id="0">
    <w:p w:rsidR="008B0F36" w:rsidRDefault="008B0F36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821DC4">
      <w:rPr>
        <w:rFonts w:ascii="Arial" w:hAnsi="Arial" w:cs="Arial"/>
        <w:sz w:val="20"/>
        <w:szCs w:val="20"/>
      </w:rPr>
      <w:t>User Assignment Rules</w:t>
    </w:r>
    <w:r w:rsidR="0047182F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302757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5" name="Picture 5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" o:bullet="t"/>
    </w:pict>
  </w:numPicBullet>
  <w:numPicBullet w:numPicBulletId="1">
    <w:pict>
      <v:shape id="_x0000_i1063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0440BEE"/>
    <w:multiLevelType w:val="hybridMultilevel"/>
    <w:tmpl w:val="C07A7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70850"/>
    <w:multiLevelType w:val="hybridMultilevel"/>
    <w:tmpl w:val="39549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671DA2"/>
    <w:multiLevelType w:val="hybridMultilevel"/>
    <w:tmpl w:val="19AAF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70569F"/>
    <w:multiLevelType w:val="hybridMultilevel"/>
    <w:tmpl w:val="F2D0A426"/>
    <w:lvl w:ilvl="0" w:tplc="E2F44DD6">
      <w:start w:val="1"/>
      <w:numFmt w:val="lowerLetter"/>
      <w:pStyle w:val="NoteStyle"/>
      <w:lvlText w:val="Note (%1): "/>
      <w:lvlJc w:val="righ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7D421BA1"/>
    <w:multiLevelType w:val="multilevel"/>
    <w:tmpl w:val="1B88AE44"/>
    <w:numStyleLink w:val="SpecArial10ptBold"/>
  </w:abstractNum>
  <w:abstractNum w:abstractNumId="45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2"/>
  </w:num>
  <w:num w:numId="5">
    <w:abstractNumId w:val="41"/>
  </w:num>
  <w:num w:numId="6">
    <w:abstractNumId w:val="36"/>
  </w:num>
  <w:num w:numId="7">
    <w:abstractNumId w:val="9"/>
  </w:num>
  <w:num w:numId="8">
    <w:abstractNumId w:val="25"/>
  </w:num>
  <w:num w:numId="9">
    <w:abstractNumId w:val="27"/>
  </w:num>
  <w:num w:numId="10">
    <w:abstractNumId w:val="16"/>
  </w:num>
  <w:num w:numId="11">
    <w:abstractNumId w:val="14"/>
  </w:num>
  <w:num w:numId="12">
    <w:abstractNumId w:val="17"/>
  </w:num>
  <w:num w:numId="13">
    <w:abstractNumId w:val="28"/>
  </w:num>
  <w:num w:numId="14">
    <w:abstractNumId w:val="19"/>
  </w:num>
  <w:num w:numId="15">
    <w:abstractNumId w:val="32"/>
  </w:num>
  <w:num w:numId="16">
    <w:abstractNumId w:val="5"/>
  </w:num>
  <w:num w:numId="17">
    <w:abstractNumId w:val="31"/>
  </w:num>
  <w:num w:numId="18">
    <w:abstractNumId w:val="15"/>
  </w:num>
  <w:num w:numId="19">
    <w:abstractNumId w:val="39"/>
  </w:num>
  <w:num w:numId="20">
    <w:abstractNumId w:val="24"/>
  </w:num>
  <w:num w:numId="21">
    <w:abstractNumId w:val="13"/>
  </w:num>
  <w:num w:numId="22">
    <w:abstractNumId w:val="3"/>
  </w:num>
  <w:num w:numId="23">
    <w:abstractNumId w:val="11"/>
  </w:num>
  <w:num w:numId="24">
    <w:abstractNumId w:val="40"/>
  </w:num>
  <w:num w:numId="25">
    <w:abstractNumId w:val="10"/>
  </w:num>
  <w:num w:numId="26">
    <w:abstractNumId w:val="23"/>
  </w:num>
  <w:num w:numId="27">
    <w:abstractNumId w:val="22"/>
  </w:num>
  <w:num w:numId="28">
    <w:abstractNumId w:val="35"/>
  </w:num>
  <w:num w:numId="29">
    <w:abstractNumId w:val="21"/>
  </w:num>
  <w:num w:numId="30">
    <w:abstractNumId w:val="29"/>
  </w:num>
  <w:num w:numId="31">
    <w:abstractNumId w:val="30"/>
  </w:num>
  <w:num w:numId="32">
    <w:abstractNumId w:val="37"/>
  </w:num>
  <w:num w:numId="33">
    <w:abstractNumId w:val="26"/>
  </w:num>
  <w:num w:numId="34">
    <w:abstractNumId w:val="44"/>
  </w:num>
  <w:num w:numId="35">
    <w:abstractNumId w:val="18"/>
  </w:num>
  <w:num w:numId="36">
    <w:abstractNumId w:val="45"/>
  </w:num>
  <w:num w:numId="37">
    <w:abstractNumId w:val="38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3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3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56"/>
    <w:rsid w:val="00023858"/>
    <w:rsid w:val="00034E98"/>
    <w:rsid w:val="0007538A"/>
    <w:rsid w:val="00081F37"/>
    <w:rsid w:val="000B1FEA"/>
    <w:rsid w:val="000C19B0"/>
    <w:rsid w:val="000C4235"/>
    <w:rsid w:val="000F0414"/>
    <w:rsid w:val="0011588E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515C"/>
    <w:rsid w:val="002479CA"/>
    <w:rsid w:val="00261E1E"/>
    <w:rsid w:val="002708F0"/>
    <w:rsid w:val="00281623"/>
    <w:rsid w:val="002860C3"/>
    <w:rsid w:val="002D4527"/>
    <w:rsid w:val="002D64FE"/>
    <w:rsid w:val="002F67E5"/>
    <w:rsid w:val="00302757"/>
    <w:rsid w:val="00307420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3160E"/>
    <w:rsid w:val="00446880"/>
    <w:rsid w:val="00456DC9"/>
    <w:rsid w:val="004659D3"/>
    <w:rsid w:val="0047182F"/>
    <w:rsid w:val="00474EA4"/>
    <w:rsid w:val="00477C31"/>
    <w:rsid w:val="00483D41"/>
    <w:rsid w:val="004A0747"/>
    <w:rsid w:val="004B041F"/>
    <w:rsid w:val="004B20F3"/>
    <w:rsid w:val="004C5390"/>
    <w:rsid w:val="004D21AB"/>
    <w:rsid w:val="004E305E"/>
    <w:rsid w:val="004E313E"/>
    <w:rsid w:val="004F7EA1"/>
    <w:rsid w:val="00523C33"/>
    <w:rsid w:val="00537D78"/>
    <w:rsid w:val="00561C39"/>
    <w:rsid w:val="00564BA1"/>
    <w:rsid w:val="005676A7"/>
    <w:rsid w:val="00581862"/>
    <w:rsid w:val="005A0246"/>
    <w:rsid w:val="005A5AF1"/>
    <w:rsid w:val="005B1860"/>
    <w:rsid w:val="005D6746"/>
    <w:rsid w:val="005E6FA3"/>
    <w:rsid w:val="005F6EB9"/>
    <w:rsid w:val="006045CF"/>
    <w:rsid w:val="00615B46"/>
    <w:rsid w:val="00620472"/>
    <w:rsid w:val="00633125"/>
    <w:rsid w:val="006469BD"/>
    <w:rsid w:val="00654971"/>
    <w:rsid w:val="00664655"/>
    <w:rsid w:val="00667E4D"/>
    <w:rsid w:val="006A5C90"/>
    <w:rsid w:val="006C24D8"/>
    <w:rsid w:val="006C59A7"/>
    <w:rsid w:val="00712C09"/>
    <w:rsid w:val="0071412D"/>
    <w:rsid w:val="00724942"/>
    <w:rsid w:val="0074327A"/>
    <w:rsid w:val="00764147"/>
    <w:rsid w:val="0078633B"/>
    <w:rsid w:val="00797D75"/>
    <w:rsid w:val="007A644E"/>
    <w:rsid w:val="007B6D56"/>
    <w:rsid w:val="007E1CDD"/>
    <w:rsid w:val="008165F0"/>
    <w:rsid w:val="00821DC4"/>
    <w:rsid w:val="008532CA"/>
    <w:rsid w:val="00853707"/>
    <w:rsid w:val="00864E44"/>
    <w:rsid w:val="00893F23"/>
    <w:rsid w:val="008B0F36"/>
    <w:rsid w:val="008B4BAE"/>
    <w:rsid w:val="008B5211"/>
    <w:rsid w:val="008D4EAC"/>
    <w:rsid w:val="008D69B5"/>
    <w:rsid w:val="008F03D3"/>
    <w:rsid w:val="00922732"/>
    <w:rsid w:val="00956113"/>
    <w:rsid w:val="009604ED"/>
    <w:rsid w:val="00962A51"/>
    <w:rsid w:val="00993853"/>
    <w:rsid w:val="0099522D"/>
    <w:rsid w:val="009C42BE"/>
    <w:rsid w:val="009C4A9F"/>
    <w:rsid w:val="009D5EE9"/>
    <w:rsid w:val="009F2AFB"/>
    <w:rsid w:val="00A24A3C"/>
    <w:rsid w:val="00A37265"/>
    <w:rsid w:val="00A43598"/>
    <w:rsid w:val="00A5346F"/>
    <w:rsid w:val="00A63669"/>
    <w:rsid w:val="00A86E8C"/>
    <w:rsid w:val="00A91FDE"/>
    <w:rsid w:val="00A969B2"/>
    <w:rsid w:val="00AC0C87"/>
    <w:rsid w:val="00B158F2"/>
    <w:rsid w:val="00B377E1"/>
    <w:rsid w:val="00B37842"/>
    <w:rsid w:val="00B41237"/>
    <w:rsid w:val="00B53D5B"/>
    <w:rsid w:val="00B568C2"/>
    <w:rsid w:val="00B80D13"/>
    <w:rsid w:val="00B93CF7"/>
    <w:rsid w:val="00BB5E79"/>
    <w:rsid w:val="00BC25F4"/>
    <w:rsid w:val="00BC4845"/>
    <w:rsid w:val="00BD4C37"/>
    <w:rsid w:val="00BE6BE6"/>
    <w:rsid w:val="00C056A3"/>
    <w:rsid w:val="00C07CDC"/>
    <w:rsid w:val="00C344D6"/>
    <w:rsid w:val="00C379F7"/>
    <w:rsid w:val="00C63BCD"/>
    <w:rsid w:val="00C67DD9"/>
    <w:rsid w:val="00C70A23"/>
    <w:rsid w:val="00C76808"/>
    <w:rsid w:val="00C7701B"/>
    <w:rsid w:val="00CB6DDB"/>
    <w:rsid w:val="00CB7030"/>
    <w:rsid w:val="00CC553F"/>
    <w:rsid w:val="00CE1FBC"/>
    <w:rsid w:val="00CE5417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34EDF"/>
    <w:rsid w:val="00E44C95"/>
    <w:rsid w:val="00E871C7"/>
    <w:rsid w:val="00E90D09"/>
    <w:rsid w:val="00EA7DAF"/>
    <w:rsid w:val="00ED6413"/>
    <w:rsid w:val="00EE155D"/>
    <w:rsid w:val="00EE5470"/>
    <w:rsid w:val="00F052BB"/>
    <w:rsid w:val="00F053D0"/>
    <w:rsid w:val="00F23DF9"/>
    <w:rsid w:val="00F36EFB"/>
    <w:rsid w:val="00F5715B"/>
    <w:rsid w:val="00F87186"/>
    <w:rsid w:val="00F90350"/>
    <w:rsid w:val="00FA2B98"/>
    <w:rsid w:val="00FB03E5"/>
    <w:rsid w:val="00FB183B"/>
    <w:rsid w:val="00FE3F19"/>
    <w:rsid w:val="00FF670A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82F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F36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6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82F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F36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6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30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Assignment Rules Solution</vt:lpstr>
    </vt:vector>
  </TitlesOfParts>
  <Company>Guidewire Software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Assignment Rules Solution</dc:title>
  <dc:creator>jgische;Tom Rhoades</dc:creator>
  <dc:description>3140L</dc:description>
  <cp:lastModifiedBy>Tom Rhoades</cp:lastModifiedBy>
  <cp:revision>5</cp:revision>
  <cp:lastPrinted>2010-02-22T21:16:00Z</cp:lastPrinted>
  <dcterms:created xsi:type="dcterms:W3CDTF">2013-11-26T23:31:00Z</dcterms:created>
  <dcterms:modified xsi:type="dcterms:W3CDTF">2013-12-06T19:46:00Z</dcterms:modified>
</cp:coreProperties>
</file>